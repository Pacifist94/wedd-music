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82B" w:rsidRPr="00E0608D" w:rsidRDefault="009B382B" w:rsidP="002D5605">
      <w:pPr>
        <w:spacing w:after="0"/>
        <w:jc w:val="center"/>
        <w:rPr>
          <w:rFonts w:ascii="Andalus" w:hAnsi="Andalus" w:cs="Andalus"/>
          <w:sz w:val="28"/>
          <w:szCs w:val="28"/>
        </w:rPr>
      </w:pPr>
    </w:p>
    <w:p w:rsidR="009B382B" w:rsidRPr="00E0608D" w:rsidRDefault="009B382B" w:rsidP="00EB6826">
      <w:pPr>
        <w:pStyle w:val="ListParagraph"/>
        <w:spacing w:after="0"/>
        <w:rPr>
          <w:rFonts w:ascii="Andalus" w:hAnsi="Andalus" w:cs="Andalus"/>
          <w:sz w:val="28"/>
          <w:szCs w:val="28"/>
          <w:u w:val="single"/>
        </w:rPr>
      </w:pPr>
      <w:r w:rsidRPr="00E0608D">
        <w:rPr>
          <w:rFonts w:ascii="Andalus" w:hAnsi="Andalus" w:cs="Andalus"/>
          <w:sz w:val="28"/>
          <w:szCs w:val="28"/>
          <w:highlight w:val="yellow"/>
          <w:u w:val="single"/>
        </w:rPr>
        <w:t>Lista de cosas por revisar:</w:t>
      </w:r>
    </w:p>
    <w:p w:rsidR="009B382B" w:rsidRPr="00E0608D" w:rsidRDefault="009B382B" w:rsidP="00EB6826">
      <w:pPr>
        <w:spacing w:after="0"/>
        <w:jc w:val="both"/>
        <w:rPr>
          <w:rFonts w:ascii="Andalus" w:hAnsi="Andalus" w:cs="Andalus"/>
          <w:sz w:val="28"/>
          <w:szCs w:val="28"/>
        </w:rPr>
      </w:pPr>
    </w:p>
    <w:p w:rsidR="009B382B" w:rsidRPr="00E0608D" w:rsidRDefault="009B382B" w:rsidP="00EB6826">
      <w:pPr>
        <w:pStyle w:val="ListParagraph"/>
        <w:numPr>
          <w:ilvl w:val="0"/>
          <w:numId w:val="1"/>
        </w:numPr>
        <w:spacing w:after="0"/>
        <w:jc w:val="both"/>
        <w:rPr>
          <w:rFonts w:ascii="Andalus" w:hAnsi="Andalus" w:cs="Andalus"/>
          <w:sz w:val="28"/>
          <w:szCs w:val="28"/>
        </w:rPr>
      </w:pPr>
      <w:r w:rsidRPr="00E0608D">
        <w:rPr>
          <w:rFonts w:ascii="Andalus" w:hAnsi="Andalus" w:cs="Andalus"/>
          <w:sz w:val="28"/>
          <w:szCs w:val="28"/>
        </w:rPr>
        <w:t>Revisar la música de ambiente</w:t>
      </w:r>
    </w:p>
    <w:p w:rsidR="009B382B" w:rsidRPr="00E0608D" w:rsidRDefault="009B382B" w:rsidP="00EB6826">
      <w:pPr>
        <w:pStyle w:val="ListParagraph"/>
        <w:numPr>
          <w:ilvl w:val="0"/>
          <w:numId w:val="1"/>
        </w:numPr>
        <w:spacing w:after="0"/>
        <w:jc w:val="both"/>
        <w:rPr>
          <w:rFonts w:ascii="Andalus" w:hAnsi="Andalus" w:cs="Andalus"/>
          <w:sz w:val="28"/>
          <w:szCs w:val="28"/>
        </w:rPr>
      </w:pPr>
      <w:r w:rsidRPr="00E0608D">
        <w:rPr>
          <w:rFonts w:ascii="Andalus" w:hAnsi="Andalus" w:cs="Andalus"/>
          <w:sz w:val="28"/>
          <w:szCs w:val="28"/>
        </w:rPr>
        <w:t>Que los invitados estén ubicados en las respectivas mesas</w:t>
      </w:r>
    </w:p>
    <w:p w:rsidR="009B382B" w:rsidRPr="00E0608D" w:rsidRDefault="009B382B" w:rsidP="00EB6826">
      <w:pPr>
        <w:pStyle w:val="ListParagraph"/>
        <w:numPr>
          <w:ilvl w:val="0"/>
          <w:numId w:val="1"/>
        </w:numPr>
        <w:spacing w:after="0"/>
        <w:jc w:val="both"/>
        <w:rPr>
          <w:rFonts w:ascii="Andalus" w:hAnsi="Andalus" w:cs="Andalus"/>
          <w:sz w:val="28"/>
          <w:szCs w:val="28"/>
        </w:rPr>
      </w:pPr>
      <w:r w:rsidRPr="00E0608D">
        <w:rPr>
          <w:rFonts w:ascii="Andalus" w:hAnsi="Andalus" w:cs="Andalus"/>
          <w:sz w:val="28"/>
          <w:szCs w:val="28"/>
        </w:rPr>
        <w:t>Revisar el orden del cortejo</w:t>
      </w:r>
    </w:p>
    <w:p w:rsidR="009B382B" w:rsidRPr="00E0608D" w:rsidRDefault="009B382B" w:rsidP="00EB6826">
      <w:pPr>
        <w:pStyle w:val="ListParagraph"/>
        <w:numPr>
          <w:ilvl w:val="0"/>
          <w:numId w:val="1"/>
        </w:numPr>
        <w:spacing w:after="0"/>
        <w:jc w:val="both"/>
        <w:rPr>
          <w:rFonts w:ascii="Andalus" w:hAnsi="Andalus" w:cs="Andalus"/>
          <w:sz w:val="28"/>
          <w:szCs w:val="28"/>
        </w:rPr>
      </w:pPr>
      <w:r w:rsidRPr="00E0608D">
        <w:rPr>
          <w:rFonts w:ascii="Andalus" w:hAnsi="Andalus" w:cs="Andalus"/>
          <w:sz w:val="28"/>
          <w:szCs w:val="28"/>
        </w:rPr>
        <w:t>Consultar el nombre de cada uno de los niños del cortejo:</w:t>
      </w:r>
    </w:p>
    <w:p w:rsidR="009B382B" w:rsidRPr="00E0608D" w:rsidRDefault="009B382B" w:rsidP="00EB6826">
      <w:pPr>
        <w:pStyle w:val="ListParagraph"/>
        <w:spacing w:after="0"/>
        <w:jc w:val="both"/>
        <w:rPr>
          <w:rFonts w:ascii="Andalus" w:hAnsi="Andalus" w:cs="Andalus"/>
          <w:sz w:val="28"/>
          <w:szCs w:val="28"/>
        </w:rPr>
      </w:pPr>
      <w:r w:rsidRPr="00E0608D">
        <w:rPr>
          <w:rFonts w:ascii="Andalus" w:hAnsi="Andalus" w:cs="Andalus"/>
          <w:sz w:val="28"/>
          <w:szCs w:val="28"/>
        </w:rPr>
        <w:t>Niño de la biblia</w:t>
      </w:r>
    </w:p>
    <w:p w:rsidR="009B382B" w:rsidRPr="00E0608D" w:rsidRDefault="009B382B" w:rsidP="00EB6826">
      <w:pPr>
        <w:pStyle w:val="ListParagraph"/>
        <w:spacing w:after="0"/>
        <w:jc w:val="both"/>
        <w:rPr>
          <w:rFonts w:ascii="Andalus" w:hAnsi="Andalus" w:cs="Andalus"/>
          <w:sz w:val="28"/>
          <w:szCs w:val="28"/>
        </w:rPr>
      </w:pPr>
      <w:r w:rsidRPr="00E0608D">
        <w:rPr>
          <w:rFonts w:ascii="Andalus" w:hAnsi="Andalus" w:cs="Andalus"/>
          <w:sz w:val="28"/>
          <w:szCs w:val="28"/>
        </w:rPr>
        <w:t>Niño de los anillos</w:t>
      </w:r>
    </w:p>
    <w:p w:rsidR="009B382B" w:rsidRDefault="009B382B" w:rsidP="00EB6826">
      <w:pPr>
        <w:pStyle w:val="ListParagraph"/>
        <w:spacing w:after="0"/>
        <w:jc w:val="both"/>
        <w:rPr>
          <w:rFonts w:ascii="Andalus" w:hAnsi="Andalus" w:cs="Andalus"/>
          <w:sz w:val="28"/>
          <w:szCs w:val="28"/>
        </w:rPr>
      </w:pPr>
      <w:r w:rsidRPr="00E0608D">
        <w:rPr>
          <w:rFonts w:ascii="Andalus" w:hAnsi="Andalus" w:cs="Andalus"/>
          <w:sz w:val="28"/>
          <w:szCs w:val="28"/>
        </w:rPr>
        <w:t>Floristas</w:t>
      </w:r>
    </w:p>
    <w:p w:rsidR="009B382B" w:rsidRPr="00E0608D" w:rsidRDefault="009B382B" w:rsidP="00EB6826">
      <w:pPr>
        <w:pStyle w:val="ListParagraph"/>
        <w:spacing w:after="0"/>
        <w:jc w:val="both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El nombre del delegado de la palabra</w:t>
      </w:r>
    </w:p>
    <w:p w:rsidR="009B382B" w:rsidRPr="00E0608D" w:rsidRDefault="009B382B" w:rsidP="00EB6826">
      <w:pPr>
        <w:pStyle w:val="ListParagraph"/>
        <w:numPr>
          <w:ilvl w:val="0"/>
          <w:numId w:val="1"/>
        </w:numPr>
        <w:spacing w:after="0"/>
        <w:jc w:val="both"/>
        <w:rPr>
          <w:rFonts w:ascii="Andalus" w:hAnsi="Andalus" w:cs="Andalus"/>
          <w:sz w:val="28"/>
          <w:szCs w:val="28"/>
        </w:rPr>
      </w:pPr>
      <w:r w:rsidRPr="00E0608D">
        <w:rPr>
          <w:rFonts w:ascii="Andalus" w:hAnsi="Andalus" w:cs="Andalus"/>
          <w:sz w:val="28"/>
          <w:szCs w:val="28"/>
        </w:rPr>
        <w:t>Que los novios tengan listos sus votos</w:t>
      </w:r>
    </w:p>
    <w:p w:rsidR="009B382B" w:rsidRPr="00E0608D" w:rsidRDefault="009B382B" w:rsidP="00A6659A">
      <w:pPr>
        <w:pStyle w:val="ListParagraph"/>
        <w:numPr>
          <w:ilvl w:val="0"/>
          <w:numId w:val="1"/>
        </w:numPr>
        <w:spacing w:after="0"/>
        <w:jc w:val="both"/>
        <w:rPr>
          <w:rFonts w:ascii="Andalus" w:hAnsi="Andalus" w:cs="Andalus"/>
          <w:sz w:val="28"/>
          <w:szCs w:val="28"/>
        </w:rPr>
      </w:pPr>
      <w:r w:rsidRPr="00E0608D">
        <w:rPr>
          <w:rFonts w:ascii="Andalus" w:hAnsi="Andalus" w:cs="Andalus"/>
          <w:sz w:val="28"/>
          <w:szCs w:val="28"/>
        </w:rPr>
        <w:t>Preguntar si usaran lazo o aras</w:t>
      </w:r>
    </w:p>
    <w:p w:rsidR="009B382B" w:rsidRPr="00E0608D" w:rsidRDefault="009B382B" w:rsidP="00A6659A">
      <w:pPr>
        <w:pStyle w:val="ListParagraph"/>
        <w:numPr>
          <w:ilvl w:val="0"/>
          <w:numId w:val="1"/>
        </w:numPr>
        <w:spacing w:after="0"/>
        <w:jc w:val="both"/>
        <w:rPr>
          <w:rFonts w:ascii="Andalus" w:hAnsi="Andalus" w:cs="Andalus"/>
          <w:sz w:val="28"/>
          <w:szCs w:val="28"/>
        </w:rPr>
      </w:pPr>
      <w:r w:rsidRPr="00E0608D">
        <w:rPr>
          <w:rFonts w:ascii="Andalus" w:hAnsi="Andalus" w:cs="Andalus"/>
          <w:sz w:val="28"/>
          <w:szCs w:val="28"/>
        </w:rPr>
        <w:t>Usaran algo para anunciar que ya fueron bendecidos; como burbujas, flores, estrellitas</w:t>
      </w:r>
    </w:p>
    <w:p w:rsidR="009B382B" w:rsidRPr="00E0608D" w:rsidRDefault="009B382B" w:rsidP="00A6659A">
      <w:pPr>
        <w:pStyle w:val="ListParagraph"/>
        <w:numPr>
          <w:ilvl w:val="0"/>
          <w:numId w:val="1"/>
        </w:numPr>
        <w:spacing w:after="0"/>
        <w:jc w:val="both"/>
        <w:rPr>
          <w:rFonts w:ascii="Andalus" w:hAnsi="Andalus" w:cs="Andalus"/>
          <w:sz w:val="28"/>
          <w:szCs w:val="28"/>
        </w:rPr>
      </w:pPr>
      <w:r w:rsidRPr="00E0608D">
        <w:rPr>
          <w:rFonts w:ascii="Andalus" w:hAnsi="Andalus" w:cs="Andalus"/>
          <w:sz w:val="28"/>
          <w:szCs w:val="28"/>
        </w:rPr>
        <w:t xml:space="preserve">Impreso el protocolo de la boda </w:t>
      </w:r>
    </w:p>
    <w:p w:rsidR="009B382B" w:rsidRDefault="009B382B" w:rsidP="008F5C5A">
      <w:pPr>
        <w:pStyle w:val="ListParagraph"/>
        <w:numPr>
          <w:ilvl w:val="0"/>
          <w:numId w:val="1"/>
        </w:numPr>
        <w:spacing w:after="0"/>
        <w:jc w:val="both"/>
        <w:rPr>
          <w:rFonts w:ascii="Andalus" w:hAnsi="Andalus" w:cs="Andalus"/>
          <w:sz w:val="28"/>
          <w:szCs w:val="28"/>
        </w:rPr>
      </w:pPr>
      <w:r w:rsidRPr="00E0608D">
        <w:rPr>
          <w:rFonts w:ascii="Andalus" w:hAnsi="Andalus" w:cs="Andalus"/>
          <w:sz w:val="28"/>
          <w:szCs w:val="28"/>
        </w:rPr>
        <w:t>Elegir la persona que felicitara a los novios (ya sea los padres o algún familiar)</w:t>
      </w:r>
    </w:p>
    <w:p w:rsidR="009B382B" w:rsidRPr="008F5C5A" w:rsidRDefault="009B382B" w:rsidP="008F5C5A">
      <w:pPr>
        <w:pStyle w:val="ListParagraph"/>
        <w:numPr>
          <w:ilvl w:val="0"/>
          <w:numId w:val="1"/>
        </w:numPr>
        <w:spacing w:after="0"/>
        <w:jc w:val="both"/>
        <w:rPr>
          <w:rFonts w:ascii="Andalus" w:hAnsi="Andalus" w:cs="Andalus"/>
          <w:sz w:val="28"/>
          <w:szCs w:val="28"/>
        </w:rPr>
      </w:pPr>
      <w:r w:rsidRPr="008F5C5A">
        <w:rPr>
          <w:rFonts w:ascii="Andalus" w:hAnsi="Andalus" w:cs="Andalus"/>
          <w:sz w:val="28"/>
          <w:szCs w:val="28"/>
        </w:rPr>
        <w:t>Recordar a los invitados la ubicación de la mesa de los regalos, lugares asignados para las estaciones de fotos y el árbol de los deseos</w:t>
      </w:r>
    </w:p>
    <w:p w:rsidR="009B382B" w:rsidRDefault="009B382B" w:rsidP="008F5C5A">
      <w:pPr>
        <w:pStyle w:val="ListParagraph"/>
        <w:numPr>
          <w:ilvl w:val="0"/>
          <w:numId w:val="1"/>
        </w:numPr>
        <w:spacing w:after="0"/>
        <w:jc w:val="both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Preguntar si habrá mesa de dulces o bocadillos</w:t>
      </w:r>
    </w:p>
    <w:p w:rsidR="009B382B" w:rsidRDefault="009B382B" w:rsidP="008F5C5A">
      <w:pPr>
        <w:pStyle w:val="ListParagraph"/>
        <w:numPr>
          <w:ilvl w:val="0"/>
          <w:numId w:val="1"/>
        </w:numPr>
        <w:spacing w:after="0"/>
        <w:jc w:val="both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Preguntar si harán algún acto especial</w:t>
      </w:r>
    </w:p>
    <w:p w:rsidR="009B382B" w:rsidRPr="00DF4702" w:rsidRDefault="009B382B" w:rsidP="008F5C5A">
      <w:pPr>
        <w:pStyle w:val="ListParagraph"/>
        <w:numPr>
          <w:ilvl w:val="0"/>
          <w:numId w:val="1"/>
        </w:numPr>
        <w:spacing w:after="0"/>
        <w:jc w:val="both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Si grabaran las palabras del novio (a)</w:t>
      </w:r>
    </w:p>
    <w:p w:rsidR="009B382B" w:rsidRPr="00E0608D" w:rsidRDefault="009B382B" w:rsidP="00EB6826">
      <w:pPr>
        <w:spacing w:after="0"/>
        <w:jc w:val="center"/>
        <w:rPr>
          <w:rFonts w:ascii="Andalus" w:hAnsi="Andalus" w:cs="Andalus"/>
          <w:sz w:val="28"/>
          <w:szCs w:val="28"/>
        </w:rPr>
      </w:pPr>
    </w:p>
    <w:p w:rsidR="009B382B" w:rsidRPr="00E0608D" w:rsidRDefault="009B382B" w:rsidP="00EB6826">
      <w:pPr>
        <w:spacing w:after="0"/>
        <w:jc w:val="center"/>
        <w:rPr>
          <w:rFonts w:ascii="Andalus" w:hAnsi="Andalus" w:cs="Andalus"/>
          <w:sz w:val="28"/>
          <w:szCs w:val="28"/>
        </w:rPr>
      </w:pPr>
    </w:p>
    <w:p w:rsidR="009B382B" w:rsidRPr="00E0608D" w:rsidRDefault="009B382B" w:rsidP="00EB6826">
      <w:pPr>
        <w:spacing w:after="0"/>
        <w:jc w:val="center"/>
        <w:rPr>
          <w:rFonts w:ascii="Andalus" w:hAnsi="Andalus" w:cs="Andalus"/>
          <w:sz w:val="28"/>
          <w:szCs w:val="28"/>
        </w:rPr>
      </w:pPr>
    </w:p>
    <w:p w:rsidR="009B382B" w:rsidRPr="00E0608D" w:rsidRDefault="009B382B" w:rsidP="00EB6826">
      <w:pPr>
        <w:spacing w:after="0"/>
        <w:jc w:val="center"/>
        <w:rPr>
          <w:rFonts w:ascii="Andalus" w:hAnsi="Andalus" w:cs="Andalus"/>
          <w:sz w:val="28"/>
          <w:szCs w:val="28"/>
        </w:rPr>
      </w:pPr>
    </w:p>
    <w:p w:rsidR="009B382B" w:rsidRPr="00E0608D" w:rsidRDefault="009B382B" w:rsidP="00EB6826">
      <w:pPr>
        <w:spacing w:after="0"/>
        <w:jc w:val="center"/>
        <w:rPr>
          <w:rFonts w:ascii="Andalus" w:hAnsi="Andalus" w:cs="Andalus"/>
          <w:sz w:val="28"/>
          <w:szCs w:val="28"/>
        </w:rPr>
      </w:pPr>
    </w:p>
    <w:p w:rsidR="009B382B" w:rsidRPr="00E0608D" w:rsidRDefault="009B382B" w:rsidP="00EB6826">
      <w:pPr>
        <w:spacing w:after="0"/>
        <w:jc w:val="center"/>
        <w:rPr>
          <w:rFonts w:ascii="Andalus" w:hAnsi="Andalus" w:cs="Andalus"/>
          <w:sz w:val="28"/>
          <w:szCs w:val="28"/>
        </w:rPr>
      </w:pPr>
    </w:p>
    <w:p w:rsidR="009B382B" w:rsidRPr="00E0608D" w:rsidRDefault="009B382B" w:rsidP="00EB6826">
      <w:pPr>
        <w:spacing w:after="0"/>
        <w:jc w:val="center"/>
        <w:rPr>
          <w:rFonts w:ascii="Andalus" w:hAnsi="Andalus" w:cs="Andalus"/>
          <w:sz w:val="28"/>
          <w:szCs w:val="28"/>
        </w:rPr>
      </w:pPr>
    </w:p>
    <w:p w:rsidR="009B382B" w:rsidRPr="00E0608D" w:rsidRDefault="009B382B" w:rsidP="00EB6826">
      <w:pPr>
        <w:spacing w:after="0"/>
        <w:jc w:val="center"/>
        <w:rPr>
          <w:rFonts w:ascii="Andalus" w:hAnsi="Andalus" w:cs="Andalus"/>
          <w:sz w:val="28"/>
          <w:szCs w:val="28"/>
        </w:rPr>
      </w:pPr>
    </w:p>
    <w:p w:rsidR="009B382B" w:rsidRPr="00E0608D" w:rsidRDefault="009B382B" w:rsidP="00E0608D">
      <w:pPr>
        <w:spacing w:after="0"/>
        <w:rPr>
          <w:rFonts w:ascii="Andalus" w:hAnsi="Andalus" w:cs="Andalus"/>
          <w:sz w:val="28"/>
          <w:szCs w:val="28"/>
        </w:rPr>
      </w:pPr>
      <w:bookmarkStart w:id="0" w:name="_GoBack"/>
      <w:bookmarkEnd w:id="0"/>
    </w:p>
    <w:p w:rsidR="009B382B" w:rsidRPr="00E0608D" w:rsidRDefault="009B382B" w:rsidP="00EB6826">
      <w:pPr>
        <w:spacing w:after="0"/>
        <w:jc w:val="center"/>
        <w:rPr>
          <w:rFonts w:ascii="Andalus" w:hAnsi="Andalus" w:cs="Andalus"/>
          <w:sz w:val="28"/>
          <w:szCs w:val="28"/>
        </w:rPr>
      </w:pPr>
    </w:p>
    <w:p w:rsidR="009B382B" w:rsidRPr="00E0608D" w:rsidRDefault="009B382B" w:rsidP="00EB6826">
      <w:pPr>
        <w:spacing w:after="0"/>
        <w:jc w:val="center"/>
        <w:rPr>
          <w:rFonts w:ascii="Andalus" w:hAnsi="Andalus" w:cs="Andalus"/>
          <w:b/>
          <w:sz w:val="28"/>
          <w:szCs w:val="28"/>
          <w:u w:val="single"/>
        </w:rPr>
      </w:pPr>
      <w:r w:rsidRPr="00E0608D">
        <w:rPr>
          <w:rFonts w:ascii="Andalus" w:hAnsi="Andalus" w:cs="Andalus"/>
          <w:b/>
          <w:sz w:val="28"/>
          <w:szCs w:val="28"/>
          <w:u w:val="single"/>
        </w:rPr>
        <w:t>Actos Ceremoniales:</w:t>
      </w:r>
    </w:p>
    <w:p w:rsidR="009B382B" w:rsidRPr="00E0608D" w:rsidRDefault="009B382B" w:rsidP="00EB6826">
      <w:pPr>
        <w:spacing w:after="0"/>
        <w:jc w:val="center"/>
        <w:rPr>
          <w:rFonts w:ascii="Andalus" w:hAnsi="Andalus" w:cs="Andalus"/>
          <w:b/>
          <w:sz w:val="28"/>
          <w:szCs w:val="28"/>
          <w:u w:val="single"/>
        </w:rPr>
      </w:pPr>
    </w:p>
    <w:p w:rsidR="009B382B" w:rsidRDefault="009B382B" w:rsidP="00EB6826">
      <w:pPr>
        <w:spacing w:after="0"/>
        <w:jc w:val="center"/>
        <w:rPr>
          <w:rFonts w:ascii="Andalus" w:hAnsi="Andalus" w:cs="Andalus"/>
          <w:b/>
          <w:sz w:val="28"/>
          <w:szCs w:val="28"/>
        </w:rPr>
      </w:pPr>
      <w:r w:rsidRPr="00E0608D">
        <w:rPr>
          <w:rFonts w:ascii="Andalus" w:hAnsi="Andalus" w:cs="Andalus"/>
          <w:b/>
          <w:sz w:val="28"/>
          <w:szCs w:val="28"/>
        </w:rPr>
        <w:t>Saludo inicial</w:t>
      </w:r>
    </w:p>
    <w:p w:rsidR="009B382B" w:rsidRPr="00C52FBD" w:rsidRDefault="009B382B" w:rsidP="0082593D">
      <w:pPr>
        <w:spacing w:after="0"/>
        <w:jc w:val="center"/>
        <w:rPr>
          <w:rFonts w:ascii="Andalus" w:hAnsi="Andalus" w:cs="Andalus"/>
          <w:b/>
          <w:sz w:val="24"/>
          <w:szCs w:val="24"/>
        </w:rPr>
      </w:pPr>
      <w:r w:rsidRPr="00C52FBD">
        <w:rPr>
          <w:rFonts w:ascii="Andalus" w:hAnsi="Andalus" w:cs="Andalus"/>
          <w:b/>
          <w:sz w:val="24"/>
          <w:szCs w:val="24"/>
        </w:rPr>
        <w:t>(Colocan la música</w:t>
      </w:r>
      <w:r>
        <w:rPr>
          <w:rFonts w:ascii="Andalus" w:hAnsi="Andalus" w:cs="Andalus"/>
          <w:b/>
          <w:sz w:val="24"/>
          <w:szCs w:val="24"/>
        </w:rPr>
        <w:t xml:space="preserve"> para ambientar</w:t>
      </w:r>
      <w:r w:rsidRPr="00C52FBD">
        <w:rPr>
          <w:rFonts w:ascii="Andalus" w:hAnsi="Andalus" w:cs="Andalus"/>
          <w:b/>
          <w:sz w:val="24"/>
          <w:szCs w:val="24"/>
        </w:rPr>
        <w:t>)</w:t>
      </w:r>
    </w:p>
    <w:p w:rsidR="009B382B" w:rsidRPr="00E0608D" w:rsidRDefault="009B382B" w:rsidP="00EB6826">
      <w:pPr>
        <w:spacing w:after="0"/>
        <w:jc w:val="center"/>
        <w:rPr>
          <w:rFonts w:ascii="Andalus" w:hAnsi="Andalus" w:cs="Andalus"/>
          <w:b/>
          <w:sz w:val="28"/>
          <w:szCs w:val="28"/>
        </w:rPr>
      </w:pPr>
    </w:p>
    <w:p w:rsidR="009B382B" w:rsidRDefault="009B382B" w:rsidP="00EB6826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 xml:space="preserve">Sean todos (as) bienvenidas al compromiso que Andrea y Josué han decidido hacer ante nuestro Dios, para honrarle primeramente a Él y a sus padres. </w:t>
      </w:r>
    </w:p>
    <w:p w:rsidR="009B382B" w:rsidRDefault="009B382B" w:rsidP="00EB6826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Mediante el sagrado vinculo del matrimonio.</w:t>
      </w:r>
    </w:p>
    <w:p w:rsidR="009B382B" w:rsidRDefault="009B382B" w:rsidP="00EB6826">
      <w:pPr>
        <w:spacing w:after="0"/>
        <w:jc w:val="center"/>
        <w:rPr>
          <w:rFonts w:ascii="Andalus" w:hAnsi="Andalus" w:cs="Andalus"/>
          <w:sz w:val="28"/>
          <w:szCs w:val="28"/>
        </w:rPr>
      </w:pPr>
    </w:p>
    <w:p w:rsidR="009B382B" w:rsidRDefault="009B382B" w:rsidP="00EB6826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Damos gracias a cada uno de ustedes por estar aquí presentes y</w:t>
      </w:r>
    </w:p>
    <w:p w:rsidR="009B382B" w:rsidRDefault="009B382B" w:rsidP="00EB6826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Acompañarles a celebrar su dicha y alegría.</w:t>
      </w:r>
    </w:p>
    <w:p w:rsidR="009B382B" w:rsidRDefault="009B382B" w:rsidP="00EB6826">
      <w:pPr>
        <w:spacing w:after="0"/>
        <w:jc w:val="center"/>
        <w:rPr>
          <w:rFonts w:ascii="Andalus" w:hAnsi="Andalus" w:cs="Andalus"/>
          <w:sz w:val="28"/>
          <w:szCs w:val="28"/>
        </w:rPr>
      </w:pPr>
    </w:p>
    <w:p w:rsidR="009B382B" w:rsidRDefault="009B382B" w:rsidP="00EB6826">
      <w:pPr>
        <w:spacing w:after="0"/>
        <w:jc w:val="center"/>
        <w:rPr>
          <w:rFonts w:ascii="Andalus" w:hAnsi="Andalus" w:cs="Andalus"/>
          <w:b/>
          <w:sz w:val="28"/>
          <w:szCs w:val="28"/>
        </w:rPr>
      </w:pPr>
      <w:r w:rsidRPr="00A46BB9">
        <w:rPr>
          <w:rFonts w:ascii="Andalus" w:hAnsi="Andalus" w:cs="Andalus"/>
          <w:b/>
          <w:sz w:val="28"/>
          <w:szCs w:val="28"/>
        </w:rPr>
        <w:t>Inicio de la ceremonia</w:t>
      </w:r>
    </w:p>
    <w:p w:rsidR="009B382B" w:rsidRDefault="009B382B" w:rsidP="00EB6826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 xml:space="preserve">Y sin más preámbulos demos inicio a esta gran celebración </w:t>
      </w:r>
    </w:p>
    <w:p w:rsidR="009B382B" w:rsidRDefault="009B382B" w:rsidP="00EB6826">
      <w:pPr>
        <w:spacing w:after="0"/>
        <w:jc w:val="center"/>
        <w:rPr>
          <w:rFonts w:ascii="Andalus" w:hAnsi="Andalus" w:cs="Andalus"/>
          <w:b/>
          <w:sz w:val="24"/>
          <w:szCs w:val="24"/>
        </w:rPr>
      </w:pPr>
      <w:r w:rsidRPr="00C52FBD">
        <w:rPr>
          <w:rFonts w:ascii="Andalus" w:hAnsi="Andalus" w:cs="Andalus"/>
          <w:b/>
          <w:sz w:val="24"/>
          <w:szCs w:val="24"/>
        </w:rPr>
        <w:t>(Colocan la música para que ingrese el novio</w:t>
      </w:r>
      <w:r w:rsidRPr="00023379">
        <w:rPr>
          <w:rFonts w:ascii="Andalus" w:hAnsi="Andalus" w:cs="Andalus"/>
          <w:b/>
          <w:sz w:val="24"/>
          <w:szCs w:val="24"/>
        </w:rPr>
        <w:t xml:space="preserve"> </w:t>
      </w:r>
      <w:r>
        <w:rPr>
          <w:rFonts w:ascii="Andalus" w:hAnsi="Andalus" w:cs="Andalus"/>
          <w:b/>
          <w:sz w:val="24"/>
          <w:szCs w:val="24"/>
        </w:rPr>
        <w:t xml:space="preserve">y su </w:t>
      </w:r>
      <w:r w:rsidRPr="00C52FBD">
        <w:rPr>
          <w:rFonts w:ascii="Andalus" w:hAnsi="Andalus" w:cs="Andalus"/>
          <w:b/>
          <w:sz w:val="24"/>
          <w:szCs w:val="24"/>
        </w:rPr>
        <w:t>cortejo)</w:t>
      </w:r>
    </w:p>
    <w:p w:rsidR="009B382B" w:rsidRDefault="009B382B" w:rsidP="00EB6826">
      <w:pPr>
        <w:spacing w:after="0"/>
        <w:jc w:val="center"/>
        <w:rPr>
          <w:rFonts w:ascii="Andalus" w:hAnsi="Andalus" w:cs="Andalus"/>
          <w:sz w:val="28"/>
          <w:szCs w:val="28"/>
        </w:rPr>
      </w:pPr>
    </w:p>
    <w:p w:rsidR="009B382B" w:rsidRDefault="009B382B" w:rsidP="00EB6826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Ingreso del novio</w:t>
      </w:r>
    </w:p>
    <w:p w:rsidR="009B382B" w:rsidRDefault="009B382B" w:rsidP="00EB6826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 xml:space="preserve"> (Y tengo el placer de anunciar el ingreso del novio con música de fondo,</w:t>
      </w:r>
    </w:p>
    <w:p w:rsidR="009B382B" w:rsidRDefault="009B382B" w:rsidP="00EB6826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 xml:space="preserve"> Hacemos un llamado a Josué Edgardo, quien viene acompañado </w:t>
      </w:r>
    </w:p>
    <w:p w:rsidR="009B382B" w:rsidRDefault="009B382B" w:rsidP="00EB6826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 xml:space="preserve">De su hermosa madre: Mirna Aracely Hernandez </w:t>
      </w:r>
    </w:p>
    <w:p w:rsidR="009B382B" w:rsidRDefault="009B382B" w:rsidP="00EB6826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 xml:space="preserve">Y el momento ha llegado para ti Josué Edgardo </w:t>
      </w:r>
    </w:p>
    <w:p w:rsidR="009B382B" w:rsidRDefault="009B382B" w:rsidP="00EB6826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 xml:space="preserve">De detener la espera de tu amada </w:t>
      </w:r>
    </w:p>
    <w:p w:rsidR="009B382B" w:rsidRDefault="009B382B" w:rsidP="00EB6826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Y comenzar a construir tus sueños en realidades junto a ella</w:t>
      </w:r>
    </w:p>
    <w:p w:rsidR="009B382B" w:rsidRPr="007B1A87" w:rsidRDefault="009B382B" w:rsidP="00F21D69">
      <w:pPr>
        <w:spacing w:after="0"/>
        <w:jc w:val="center"/>
        <w:rPr>
          <w:rFonts w:ascii="Andalus" w:hAnsi="Andalus" w:cs="Andalus"/>
          <w:b/>
          <w:sz w:val="24"/>
          <w:szCs w:val="24"/>
        </w:rPr>
      </w:pPr>
      <w:r w:rsidRPr="007B1A87">
        <w:rPr>
          <w:rFonts w:ascii="Andalus" w:hAnsi="Andalus" w:cs="Andalus"/>
          <w:b/>
          <w:sz w:val="24"/>
          <w:szCs w:val="24"/>
        </w:rPr>
        <w:t xml:space="preserve">(Palabras del novio-grabación) </w:t>
      </w:r>
    </w:p>
    <w:p w:rsidR="009B382B" w:rsidRDefault="009B382B" w:rsidP="00EB6826">
      <w:pPr>
        <w:spacing w:after="0"/>
        <w:jc w:val="center"/>
        <w:rPr>
          <w:rFonts w:ascii="Andalus" w:hAnsi="Andalus" w:cs="Andalus"/>
          <w:sz w:val="28"/>
          <w:szCs w:val="28"/>
        </w:rPr>
      </w:pPr>
    </w:p>
    <w:p w:rsidR="009B382B" w:rsidRDefault="009B382B" w:rsidP="00023379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Sin duda alguna Andrea y Josué  vienen acompañados de un hermoso cortejo</w:t>
      </w:r>
    </w:p>
    <w:p w:rsidR="009B382B" w:rsidRDefault="009B382B" w:rsidP="00EB6826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Con la biblia: Angel Sosa</w:t>
      </w:r>
    </w:p>
    <w:p w:rsidR="009B382B" w:rsidRPr="00442134" w:rsidRDefault="009B382B" w:rsidP="00EB6826">
      <w:pPr>
        <w:spacing w:after="0"/>
        <w:jc w:val="center"/>
        <w:rPr>
          <w:rFonts w:ascii="Andalus" w:hAnsi="Andalus" w:cs="Andalus"/>
          <w:b/>
          <w:sz w:val="24"/>
          <w:szCs w:val="24"/>
        </w:rPr>
      </w:pPr>
      <w:r w:rsidRPr="00442134">
        <w:rPr>
          <w:rFonts w:ascii="Andalus" w:hAnsi="Andalus" w:cs="Andalus"/>
          <w:b/>
          <w:sz w:val="24"/>
          <w:szCs w:val="24"/>
        </w:rPr>
        <w:t xml:space="preserve">Para ellos representación de Dios como el centro de su relación </w:t>
      </w:r>
    </w:p>
    <w:p w:rsidR="009B382B" w:rsidRDefault="009B382B" w:rsidP="00EB6826">
      <w:pPr>
        <w:spacing w:after="0"/>
        <w:jc w:val="center"/>
        <w:rPr>
          <w:rFonts w:ascii="Andalus" w:hAnsi="Andalus" w:cs="Andalus"/>
          <w:b/>
          <w:sz w:val="24"/>
          <w:szCs w:val="24"/>
        </w:rPr>
      </w:pPr>
      <w:r w:rsidRPr="00442134">
        <w:rPr>
          <w:rFonts w:ascii="Andalus" w:hAnsi="Andalus" w:cs="Andalus"/>
          <w:b/>
          <w:sz w:val="24"/>
          <w:szCs w:val="24"/>
        </w:rPr>
        <w:t>Y el pilar fundamental en sus vidas</w:t>
      </w:r>
    </w:p>
    <w:p w:rsidR="009B382B" w:rsidRDefault="009B382B" w:rsidP="00EB6826">
      <w:pPr>
        <w:spacing w:after="0"/>
        <w:jc w:val="center"/>
        <w:rPr>
          <w:rFonts w:ascii="Andalus" w:hAnsi="Andalus" w:cs="Andalus"/>
          <w:sz w:val="28"/>
          <w:szCs w:val="28"/>
        </w:rPr>
      </w:pPr>
    </w:p>
    <w:p w:rsidR="009B382B" w:rsidRDefault="009B382B" w:rsidP="00EB6826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Con los anillos: Allison Britgye Sosa</w:t>
      </w:r>
    </w:p>
    <w:p w:rsidR="009B382B" w:rsidRDefault="009B382B" w:rsidP="00EB6826">
      <w:pPr>
        <w:spacing w:after="0"/>
        <w:jc w:val="center"/>
        <w:rPr>
          <w:rFonts w:ascii="Andalus" w:hAnsi="Andalus" w:cs="Andalus"/>
          <w:b/>
          <w:sz w:val="24"/>
          <w:szCs w:val="24"/>
        </w:rPr>
      </w:pPr>
      <w:r w:rsidRPr="00606412">
        <w:rPr>
          <w:rFonts w:ascii="Andalus" w:hAnsi="Andalus" w:cs="Andalus"/>
          <w:b/>
          <w:sz w:val="24"/>
          <w:szCs w:val="24"/>
        </w:rPr>
        <w:t>Símbolo de la alianza o el pacto ante Dios y los hombres</w:t>
      </w:r>
    </w:p>
    <w:p w:rsidR="009B382B" w:rsidRDefault="009B382B" w:rsidP="00EB6826">
      <w:pPr>
        <w:spacing w:after="0"/>
        <w:jc w:val="center"/>
        <w:rPr>
          <w:rFonts w:ascii="Andalus" w:hAnsi="Andalus" w:cs="Andalus"/>
          <w:b/>
          <w:sz w:val="24"/>
          <w:szCs w:val="24"/>
        </w:rPr>
      </w:pPr>
    </w:p>
    <w:p w:rsidR="009B382B" w:rsidRPr="00023379" w:rsidRDefault="009B382B" w:rsidP="00EB6826">
      <w:pPr>
        <w:spacing w:after="0"/>
        <w:jc w:val="center"/>
        <w:rPr>
          <w:rFonts w:ascii="Andalus" w:hAnsi="Andalus" w:cs="Andalus"/>
          <w:sz w:val="28"/>
          <w:szCs w:val="28"/>
        </w:rPr>
      </w:pPr>
    </w:p>
    <w:p w:rsidR="009B382B" w:rsidRDefault="009B382B" w:rsidP="00B726C6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Y por supuesto la florista, la pequeña:</w:t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Genesis Leiva</w:t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Quienes preparan la entrada de la novia</w:t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b/>
          <w:sz w:val="24"/>
          <w:szCs w:val="24"/>
        </w:rPr>
      </w:pPr>
      <w:r w:rsidRPr="00B726C6">
        <w:rPr>
          <w:rFonts w:ascii="Andalus" w:hAnsi="Andalus" w:cs="Andalus"/>
          <w:b/>
          <w:sz w:val="24"/>
          <w:szCs w:val="24"/>
        </w:rPr>
        <w:t>(</w:t>
      </w:r>
      <w:r>
        <w:rPr>
          <w:rFonts w:ascii="Andalus" w:hAnsi="Andalus" w:cs="Andalus"/>
          <w:b/>
          <w:sz w:val="24"/>
          <w:szCs w:val="24"/>
        </w:rPr>
        <w:t>Mientras las floristas llegan y se ubican una a cada lado, se hace silencio</w:t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/>
          <w:b/>
          <w:sz w:val="24"/>
          <w:szCs w:val="24"/>
        </w:rPr>
        <w:t>Y comienza el c</w:t>
      </w:r>
      <w:r w:rsidRPr="00B726C6">
        <w:rPr>
          <w:rFonts w:ascii="Andalus" w:hAnsi="Andalus" w:cs="Andalus"/>
          <w:b/>
          <w:sz w:val="24"/>
          <w:szCs w:val="24"/>
        </w:rPr>
        <w:t>ambio de música para la entrada de la novia)</w:t>
      </w:r>
    </w:p>
    <w:p w:rsidR="009B382B" w:rsidRDefault="009B382B" w:rsidP="00050E85">
      <w:pPr>
        <w:tabs>
          <w:tab w:val="center" w:pos="5400"/>
          <w:tab w:val="left" w:pos="8025"/>
        </w:tabs>
        <w:spacing w:after="0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ab/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Marvin el niño que anuncia a la novia</w:t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sz w:val="28"/>
          <w:szCs w:val="28"/>
        </w:rPr>
      </w:pPr>
    </w:p>
    <w:p w:rsidR="009B382B" w:rsidRDefault="009B382B" w:rsidP="00B726C6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Ingreso de la novia</w:t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 xml:space="preserve">(Y en este momento se hace presente la hermosa novia Andrea </w:t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Acompañada por su orgulloso padre: Manuel Hernandez_)</w:t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 xml:space="preserve">Estos pasos son representación del camino que hoy </w:t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 xml:space="preserve">Estas comenzando a recorrer, en una nueva etapa de tu vida. </w:t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 xml:space="preserve">En el que has obrado de acuerdo a la palabra de Dios, </w:t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Honrando la enseñanza de tus padres y dando ejemplo de obediencia</w:t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sz w:val="28"/>
          <w:szCs w:val="28"/>
        </w:rPr>
      </w:pPr>
      <w:r w:rsidRPr="007B1A87">
        <w:rPr>
          <w:rFonts w:ascii="Andalus" w:hAnsi="Andalus" w:cs="Andalus"/>
          <w:b/>
          <w:sz w:val="24"/>
          <w:szCs w:val="24"/>
        </w:rPr>
        <w:t>(Palabras de</w:t>
      </w:r>
      <w:r>
        <w:rPr>
          <w:rFonts w:ascii="Andalus" w:hAnsi="Andalus" w:cs="Andalus"/>
          <w:b/>
          <w:sz w:val="24"/>
          <w:szCs w:val="24"/>
        </w:rPr>
        <w:t xml:space="preserve"> </w:t>
      </w:r>
      <w:r w:rsidRPr="007B1A87">
        <w:rPr>
          <w:rFonts w:ascii="Andalus" w:hAnsi="Andalus" w:cs="Andalus"/>
          <w:b/>
          <w:sz w:val="24"/>
          <w:szCs w:val="24"/>
        </w:rPr>
        <w:t>l</w:t>
      </w:r>
      <w:r>
        <w:rPr>
          <w:rFonts w:ascii="Andalus" w:hAnsi="Andalus" w:cs="Andalus"/>
          <w:b/>
          <w:sz w:val="24"/>
          <w:szCs w:val="24"/>
        </w:rPr>
        <w:t>a novia</w:t>
      </w:r>
      <w:r w:rsidRPr="007B1A87">
        <w:rPr>
          <w:rFonts w:ascii="Andalus" w:hAnsi="Andalus" w:cs="Andalus"/>
          <w:b/>
          <w:sz w:val="24"/>
          <w:szCs w:val="24"/>
        </w:rPr>
        <w:t>-grabación)</w:t>
      </w:r>
      <w:r>
        <w:rPr>
          <w:rFonts w:ascii="Andalus" w:hAnsi="Andalus" w:cs="Andalus"/>
          <w:b/>
          <w:sz w:val="24"/>
          <w:szCs w:val="24"/>
        </w:rPr>
        <w:t xml:space="preserve"> opcional</w:t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b/>
          <w:sz w:val="24"/>
          <w:szCs w:val="24"/>
        </w:rPr>
      </w:pPr>
      <w:r w:rsidRPr="00D3512D">
        <w:rPr>
          <w:rFonts w:ascii="Andalus" w:hAnsi="Andalus" w:cs="Andalus"/>
          <w:b/>
          <w:sz w:val="24"/>
          <w:szCs w:val="24"/>
        </w:rPr>
        <w:t>(Cuando la novia llega al altar la música se apaga)</w:t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b/>
          <w:sz w:val="24"/>
          <w:szCs w:val="24"/>
        </w:rPr>
      </w:pPr>
    </w:p>
    <w:p w:rsidR="009B382B" w:rsidRDefault="009B382B" w:rsidP="00B726C6">
      <w:pPr>
        <w:spacing w:after="0"/>
        <w:jc w:val="center"/>
        <w:rPr>
          <w:rFonts w:ascii="Andalus" w:hAnsi="Andalus" w:cs="Andalus"/>
          <w:b/>
          <w:sz w:val="28"/>
          <w:szCs w:val="28"/>
        </w:rPr>
      </w:pPr>
    </w:p>
    <w:p w:rsidR="009B382B" w:rsidRPr="002B4E37" w:rsidRDefault="009B382B" w:rsidP="00B726C6">
      <w:pPr>
        <w:spacing w:after="0"/>
        <w:jc w:val="center"/>
        <w:rPr>
          <w:rFonts w:ascii="Andalus" w:hAnsi="Andalus" w:cs="Andalus"/>
          <w:b/>
          <w:sz w:val="28"/>
          <w:szCs w:val="28"/>
        </w:rPr>
      </w:pPr>
      <w:r>
        <w:rPr>
          <w:rFonts w:ascii="Andalus" w:hAnsi="Andalus" w:cs="Andalus"/>
          <w:b/>
          <w:sz w:val="28"/>
          <w:szCs w:val="28"/>
        </w:rPr>
        <w:t xml:space="preserve">Palabras de Bendición </w:t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sz w:val="28"/>
          <w:szCs w:val="28"/>
        </w:rPr>
      </w:pPr>
      <w:r w:rsidRPr="002C49EA">
        <w:rPr>
          <w:rFonts w:ascii="Andalus" w:hAnsi="Andalus" w:cs="Andalus"/>
          <w:sz w:val="28"/>
          <w:szCs w:val="28"/>
        </w:rPr>
        <w:t>Se invita a todos a dar un aplauso</w:t>
      </w:r>
      <w:r>
        <w:rPr>
          <w:rFonts w:ascii="Andalus" w:hAnsi="Andalus" w:cs="Andalus"/>
          <w:sz w:val="28"/>
          <w:szCs w:val="28"/>
        </w:rPr>
        <w:t xml:space="preserve"> y a sentarse</w:t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Después de este emotivo momento llamamos al pastor o maestro de la palabra:</w:t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German Soto</w:t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Quien dará la bendición de parte de Dios a este enlace matrimonial.</w:t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b/>
          <w:sz w:val="28"/>
          <w:szCs w:val="28"/>
        </w:rPr>
      </w:pPr>
      <w:r w:rsidRPr="002B4E37">
        <w:rPr>
          <w:rFonts w:ascii="Andalus" w:hAnsi="Andalus" w:cs="Andalus"/>
          <w:b/>
          <w:sz w:val="28"/>
          <w:szCs w:val="28"/>
        </w:rPr>
        <w:t>El inicia con una oración</w:t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b/>
          <w:sz w:val="28"/>
          <w:szCs w:val="28"/>
        </w:rPr>
      </w:pPr>
      <w:r>
        <w:rPr>
          <w:rFonts w:ascii="Andalus" w:hAnsi="Andalus" w:cs="Andalus"/>
          <w:b/>
          <w:sz w:val="28"/>
          <w:szCs w:val="28"/>
        </w:rPr>
        <w:t xml:space="preserve">Lectura bíblica </w:t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b/>
          <w:sz w:val="28"/>
          <w:szCs w:val="28"/>
        </w:rPr>
      </w:pPr>
      <w:r>
        <w:rPr>
          <w:rFonts w:ascii="Andalus" w:hAnsi="Andalus" w:cs="Andalus"/>
          <w:b/>
          <w:sz w:val="28"/>
          <w:szCs w:val="28"/>
        </w:rPr>
        <w:t>Votos de los novios</w:t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b/>
          <w:sz w:val="28"/>
          <w:szCs w:val="28"/>
        </w:rPr>
      </w:pPr>
      <w:r>
        <w:rPr>
          <w:rFonts w:ascii="Andalus" w:hAnsi="Andalus" w:cs="Andalus"/>
          <w:b/>
          <w:sz w:val="28"/>
          <w:szCs w:val="28"/>
        </w:rPr>
        <w:t>Declaración de marido y mujer</w:t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/>
          <w:b/>
          <w:sz w:val="24"/>
          <w:szCs w:val="24"/>
        </w:rPr>
        <w:t>(A</w:t>
      </w:r>
      <w:r w:rsidRPr="002B4E37">
        <w:rPr>
          <w:rFonts w:ascii="Andalus" w:hAnsi="Andalus" w:cs="Andalus"/>
          <w:b/>
          <w:sz w:val="24"/>
          <w:szCs w:val="24"/>
        </w:rPr>
        <w:t>plausos)</w:t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b/>
          <w:sz w:val="24"/>
          <w:szCs w:val="24"/>
        </w:rPr>
      </w:pPr>
    </w:p>
    <w:p w:rsidR="009B382B" w:rsidRDefault="009B382B" w:rsidP="00B726C6">
      <w:pPr>
        <w:spacing w:after="0"/>
        <w:jc w:val="center"/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/>
          <w:b/>
          <w:sz w:val="24"/>
          <w:szCs w:val="24"/>
        </w:rPr>
        <w:t xml:space="preserve">Se preparan los niños y amigos (con burbujas, flores o estrellitas) a la orilla </w:t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/>
          <w:b/>
          <w:sz w:val="24"/>
          <w:szCs w:val="24"/>
        </w:rPr>
        <w:t>Y la música de ambiente para el recorrido del pasillo o camino principal</w:t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/>
          <w:b/>
          <w:sz w:val="24"/>
          <w:szCs w:val="24"/>
        </w:rPr>
        <w:t>Se invita a todos para felicitar a los novios</w:t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b/>
          <w:sz w:val="24"/>
          <w:szCs w:val="24"/>
        </w:rPr>
      </w:pPr>
    </w:p>
    <w:p w:rsidR="009B382B" w:rsidRPr="00EC359C" w:rsidRDefault="009B382B" w:rsidP="00B726C6">
      <w:pPr>
        <w:spacing w:after="0"/>
        <w:jc w:val="center"/>
        <w:rPr>
          <w:rFonts w:ascii="Andalus" w:hAnsi="Andalus" w:cs="Andalus"/>
          <w:b/>
          <w:sz w:val="28"/>
          <w:szCs w:val="28"/>
        </w:rPr>
      </w:pPr>
      <w:r w:rsidRPr="00EC359C">
        <w:rPr>
          <w:rFonts w:ascii="Andalus" w:hAnsi="Andalus" w:cs="Andalus"/>
          <w:b/>
          <w:sz w:val="28"/>
          <w:szCs w:val="28"/>
        </w:rPr>
        <w:t>Acto especial</w:t>
      </w:r>
      <w:r>
        <w:rPr>
          <w:rFonts w:ascii="Andalus" w:hAnsi="Andalus" w:cs="Andalus"/>
          <w:b/>
          <w:sz w:val="28"/>
          <w:szCs w:val="28"/>
        </w:rPr>
        <w:t xml:space="preserve"> (opcional) o palabras de los novios, algún familiar o amigo</w:t>
      </w:r>
    </w:p>
    <w:p w:rsidR="009B382B" w:rsidRPr="00EC359C" w:rsidRDefault="009B382B" w:rsidP="00B726C6">
      <w:pPr>
        <w:spacing w:after="0"/>
        <w:jc w:val="center"/>
        <w:rPr>
          <w:rFonts w:ascii="Andalus" w:hAnsi="Andalus" w:cs="Andalus"/>
          <w:sz w:val="28"/>
          <w:szCs w:val="28"/>
        </w:rPr>
      </w:pPr>
      <w:r w:rsidRPr="00EC359C">
        <w:rPr>
          <w:rFonts w:ascii="Andalus" w:hAnsi="Andalus" w:cs="Andalus"/>
          <w:sz w:val="28"/>
          <w:szCs w:val="28"/>
        </w:rPr>
        <w:t xml:space="preserve">Se solicita a todos de su atención </w:t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sz w:val="28"/>
          <w:szCs w:val="28"/>
        </w:rPr>
      </w:pPr>
    </w:p>
    <w:p w:rsidR="009B382B" w:rsidRDefault="009B382B" w:rsidP="00B726C6">
      <w:pPr>
        <w:spacing w:after="0"/>
        <w:jc w:val="center"/>
        <w:rPr>
          <w:rFonts w:ascii="Andalus" w:hAnsi="Andalus" w:cs="Andalus"/>
          <w:b/>
          <w:sz w:val="28"/>
          <w:szCs w:val="28"/>
        </w:rPr>
      </w:pPr>
      <w:r w:rsidRPr="008814C9">
        <w:rPr>
          <w:rFonts w:ascii="Andalus" w:hAnsi="Andalus" w:cs="Andalus"/>
          <w:b/>
          <w:sz w:val="28"/>
          <w:szCs w:val="28"/>
        </w:rPr>
        <w:t>Recepción</w:t>
      </w:r>
    </w:p>
    <w:p w:rsidR="009B382B" w:rsidRPr="00091E3C" w:rsidRDefault="009B382B" w:rsidP="00B726C6">
      <w:pPr>
        <w:spacing w:after="0"/>
        <w:jc w:val="center"/>
        <w:rPr>
          <w:rFonts w:ascii="Andalus" w:hAnsi="Andalus" w:cs="Andalus"/>
          <w:sz w:val="28"/>
          <w:szCs w:val="28"/>
        </w:rPr>
      </w:pPr>
      <w:r w:rsidRPr="00091E3C">
        <w:rPr>
          <w:rFonts w:ascii="Andalus" w:hAnsi="Andalus" w:cs="Andalus"/>
          <w:sz w:val="28"/>
          <w:szCs w:val="28"/>
        </w:rPr>
        <w:t xml:space="preserve">Nos sentimos felices y honrados de compartir estos momentos con los ahora esposos </w:t>
      </w:r>
    </w:p>
    <w:p w:rsidR="009B382B" w:rsidRPr="008814C9" w:rsidRDefault="009B382B" w:rsidP="00091E3C">
      <w:pPr>
        <w:spacing w:after="0"/>
        <w:jc w:val="center"/>
        <w:rPr>
          <w:rFonts w:ascii="Andalus" w:hAnsi="Andalus" w:cs="Andalus"/>
          <w:b/>
          <w:sz w:val="28"/>
          <w:szCs w:val="28"/>
        </w:rPr>
      </w:pPr>
      <w:r>
        <w:rPr>
          <w:rFonts w:ascii="Andalus" w:hAnsi="Andalus" w:cs="Andalus"/>
          <w:b/>
          <w:sz w:val="28"/>
          <w:szCs w:val="28"/>
        </w:rPr>
        <w:t>Machado Hernandez</w:t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sz w:val="28"/>
          <w:szCs w:val="28"/>
        </w:rPr>
      </w:pPr>
      <w:r w:rsidRPr="00DF4702">
        <w:rPr>
          <w:rFonts w:ascii="Andalus" w:hAnsi="Andalus" w:cs="Andalus"/>
          <w:sz w:val="28"/>
          <w:szCs w:val="28"/>
        </w:rPr>
        <w:t>Quienes nos tienen preparada una rica y deliciosa cena</w:t>
      </w:r>
      <w:r>
        <w:rPr>
          <w:rFonts w:ascii="Andalus" w:hAnsi="Andalus" w:cs="Andalus"/>
          <w:sz w:val="28"/>
          <w:szCs w:val="28"/>
        </w:rPr>
        <w:t xml:space="preserve">, </w:t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Solicitamos que pasen por el buffet, deseamos que disfruten sus alimentos</w:t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sz w:val="28"/>
          <w:szCs w:val="28"/>
        </w:rPr>
      </w:pPr>
    </w:p>
    <w:p w:rsidR="009B382B" w:rsidRPr="00985DCF" w:rsidRDefault="009B382B" w:rsidP="00B726C6">
      <w:pPr>
        <w:spacing w:after="0"/>
        <w:jc w:val="center"/>
        <w:rPr>
          <w:rFonts w:ascii="Andalus" w:hAnsi="Andalus" w:cs="Andalus"/>
          <w:b/>
          <w:sz w:val="28"/>
          <w:szCs w:val="28"/>
        </w:rPr>
      </w:pPr>
      <w:r w:rsidRPr="00985DCF">
        <w:rPr>
          <w:rFonts w:ascii="Andalus" w:hAnsi="Andalus" w:cs="Andalus"/>
          <w:b/>
          <w:sz w:val="28"/>
          <w:szCs w:val="28"/>
        </w:rPr>
        <w:t>Anuncios</w:t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 xml:space="preserve">Recordamos la mesa de los obsequios está ubicada en XXX, </w:t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Así como las estaciones para tomarse fotos con los novios posteriormente de la cena</w:t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 xml:space="preserve">Y les solicitamos que se queden hasta el final </w:t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Ya que estaremos partiendo el pastel con los novios</w:t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Y el lanzamiento del ramo</w:t>
      </w:r>
    </w:p>
    <w:p w:rsidR="009B382B" w:rsidRDefault="009B382B" w:rsidP="00163D4F">
      <w:pPr>
        <w:spacing w:after="0"/>
        <w:jc w:val="center"/>
        <w:rPr>
          <w:rFonts w:ascii="Andalus" w:hAnsi="Andalus" w:cs="Andalus"/>
          <w:sz w:val="28"/>
          <w:szCs w:val="28"/>
        </w:rPr>
      </w:pPr>
    </w:p>
    <w:p w:rsidR="009B382B" w:rsidRPr="008A4818" w:rsidRDefault="009B382B" w:rsidP="00163D4F">
      <w:pPr>
        <w:spacing w:after="0"/>
        <w:jc w:val="center"/>
        <w:rPr>
          <w:rFonts w:ascii="Andalus" w:hAnsi="Andalus" w:cs="Andalus"/>
          <w:b/>
          <w:sz w:val="28"/>
          <w:szCs w:val="28"/>
        </w:rPr>
      </w:pPr>
      <w:r w:rsidRPr="008A4818">
        <w:rPr>
          <w:rFonts w:ascii="Andalus" w:hAnsi="Andalus" w:cs="Andalus"/>
          <w:b/>
          <w:sz w:val="28"/>
          <w:szCs w:val="28"/>
        </w:rPr>
        <w:t>Lanzamiento del Ramo</w:t>
      </w:r>
    </w:p>
    <w:p w:rsidR="009B382B" w:rsidRDefault="009B382B" w:rsidP="00163D4F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Y como lo prometido es deuda el momento de huir para algunas, de gozar para otros</w:t>
      </w:r>
    </w:p>
    <w:p w:rsidR="009B382B" w:rsidRDefault="009B382B" w:rsidP="00163D4F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 xml:space="preserve"> Y de dar la bendición a solteras y porque no solteros </w:t>
      </w:r>
    </w:p>
    <w:p w:rsidR="009B382B" w:rsidRDefault="009B382B" w:rsidP="00163D4F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Como parte de la tradición, la novia solicita a todas las solteras</w:t>
      </w:r>
    </w:p>
    <w:p w:rsidR="009B382B" w:rsidRPr="00985DCF" w:rsidRDefault="009B382B" w:rsidP="00562B9D">
      <w:pPr>
        <w:spacing w:after="0"/>
        <w:rPr>
          <w:rFonts w:ascii="Andalus" w:hAnsi="Andalus" w:cs="Andalus"/>
          <w:b/>
          <w:sz w:val="28"/>
          <w:szCs w:val="28"/>
        </w:rPr>
      </w:pPr>
    </w:p>
    <w:p w:rsidR="009B382B" w:rsidRDefault="009B382B" w:rsidP="00B726C6">
      <w:pPr>
        <w:spacing w:after="0"/>
        <w:jc w:val="center"/>
        <w:rPr>
          <w:rFonts w:ascii="Andalus" w:hAnsi="Andalus" w:cs="Andalus"/>
          <w:b/>
          <w:sz w:val="28"/>
          <w:szCs w:val="28"/>
        </w:rPr>
      </w:pPr>
      <w:r w:rsidRPr="00985DCF">
        <w:rPr>
          <w:rFonts w:ascii="Andalus" w:hAnsi="Andalus" w:cs="Andalus"/>
          <w:b/>
          <w:sz w:val="28"/>
          <w:szCs w:val="28"/>
        </w:rPr>
        <w:t>Pastel</w:t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sz w:val="28"/>
          <w:szCs w:val="28"/>
        </w:rPr>
      </w:pPr>
      <w:r w:rsidRPr="008A4818">
        <w:rPr>
          <w:rFonts w:ascii="Andalus" w:hAnsi="Andalus" w:cs="Andalus"/>
          <w:sz w:val="28"/>
          <w:szCs w:val="28"/>
        </w:rPr>
        <w:t>Celebración, momento de las fotos</w:t>
      </w:r>
    </w:p>
    <w:p w:rsidR="009B382B" w:rsidRDefault="009B382B" w:rsidP="00B726C6">
      <w:pPr>
        <w:spacing w:after="0"/>
        <w:jc w:val="center"/>
        <w:rPr>
          <w:rFonts w:ascii="Andalus" w:hAnsi="Andalus" w:cs="Andalus"/>
          <w:sz w:val="28"/>
          <w:szCs w:val="28"/>
        </w:rPr>
      </w:pPr>
    </w:p>
    <w:p w:rsidR="009B382B" w:rsidRPr="00562B9D" w:rsidRDefault="009B382B" w:rsidP="00B726C6">
      <w:pPr>
        <w:spacing w:after="0"/>
        <w:jc w:val="center"/>
        <w:rPr>
          <w:rFonts w:ascii="Andalus" w:hAnsi="Andalus" w:cs="Andalus"/>
          <w:b/>
          <w:sz w:val="28"/>
          <w:szCs w:val="28"/>
        </w:rPr>
      </w:pPr>
      <w:r w:rsidRPr="00562B9D">
        <w:rPr>
          <w:rFonts w:ascii="Andalus" w:hAnsi="Andalus" w:cs="Andalus"/>
          <w:b/>
          <w:sz w:val="28"/>
          <w:szCs w:val="28"/>
        </w:rPr>
        <w:t>Palabras de agradecimiento y cierre</w:t>
      </w:r>
    </w:p>
    <w:p w:rsidR="009B382B" w:rsidRPr="00DF4702" w:rsidRDefault="009B382B" w:rsidP="00B726C6">
      <w:pPr>
        <w:spacing w:after="0"/>
        <w:jc w:val="center"/>
        <w:rPr>
          <w:rFonts w:ascii="Andalus" w:hAnsi="Andalus" w:cs="Andalus"/>
          <w:sz w:val="28"/>
          <w:szCs w:val="28"/>
        </w:rPr>
      </w:pPr>
    </w:p>
    <w:sectPr w:rsidR="009B382B" w:rsidRPr="00DF4702" w:rsidSect="002D5605">
      <w:pgSz w:w="12240" w:h="15840"/>
      <w:pgMar w:top="720" w:right="720" w:bottom="720" w:left="720" w:header="708" w:footer="708" w:gutter="0"/>
      <w:pgBorders w:offsetFrom="page">
        <w:top w:val="double" w:sz="4" w:space="24" w:color="002060"/>
        <w:left w:val="double" w:sz="4" w:space="24" w:color="002060"/>
        <w:bottom w:val="double" w:sz="4" w:space="24" w:color="002060"/>
        <w:right w:val="double" w:sz="4" w:space="24" w:color="00206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D793C"/>
    <w:multiLevelType w:val="hybridMultilevel"/>
    <w:tmpl w:val="C16A843C"/>
    <w:lvl w:ilvl="0" w:tplc="4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11503B2"/>
    <w:multiLevelType w:val="hybridMultilevel"/>
    <w:tmpl w:val="C570D554"/>
    <w:lvl w:ilvl="0" w:tplc="4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5605"/>
    <w:rsid w:val="00002584"/>
    <w:rsid w:val="00023379"/>
    <w:rsid w:val="00050E85"/>
    <w:rsid w:val="00091E3C"/>
    <w:rsid w:val="001024D9"/>
    <w:rsid w:val="00124ED8"/>
    <w:rsid w:val="00163D4F"/>
    <w:rsid w:val="002B4E37"/>
    <w:rsid w:val="002C49EA"/>
    <w:rsid w:val="002D5605"/>
    <w:rsid w:val="00360DBF"/>
    <w:rsid w:val="003764DE"/>
    <w:rsid w:val="00394AA8"/>
    <w:rsid w:val="003F737D"/>
    <w:rsid w:val="00442134"/>
    <w:rsid w:val="004450E0"/>
    <w:rsid w:val="004A4955"/>
    <w:rsid w:val="004C189F"/>
    <w:rsid w:val="0054584A"/>
    <w:rsid w:val="00562B9D"/>
    <w:rsid w:val="00570531"/>
    <w:rsid w:val="00606412"/>
    <w:rsid w:val="00633C57"/>
    <w:rsid w:val="006541FE"/>
    <w:rsid w:val="006B39AE"/>
    <w:rsid w:val="00730593"/>
    <w:rsid w:val="007315BD"/>
    <w:rsid w:val="00790C4A"/>
    <w:rsid w:val="007B1A87"/>
    <w:rsid w:val="00814C47"/>
    <w:rsid w:val="0082593D"/>
    <w:rsid w:val="00847ADC"/>
    <w:rsid w:val="00867FEB"/>
    <w:rsid w:val="008814C9"/>
    <w:rsid w:val="008A4818"/>
    <w:rsid w:val="008F5C5A"/>
    <w:rsid w:val="00985DCF"/>
    <w:rsid w:val="009B382B"/>
    <w:rsid w:val="00A11E3F"/>
    <w:rsid w:val="00A15789"/>
    <w:rsid w:val="00A46BB9"/>
    <w:rsid w:val="00A5683A"/>
    <w:rsid w:val="00A6659A"/>
    <w:rsid w:val="00A77E48"/>
    <w:rsid w:val="00AE7D89"/>
    <w:rsid w:val="00B726C6"/>
    <w:rsid w:val="00B95ED6"/>
    <w:rsid w:val="00BD277B"/>
    <w:rsid w:val="00C162F7"/>
    <w:rsid w:val="00C52FBD"/>
    <w:rsid w:val="00CE57DC"/>
    <w:rsid w:val="00D3512D"/>
    <w:rsid w:val="00D57EDB"/>
    <w:rsid w:val="00DB0DA2"/>
    <w:rsid w:val="00DE293B"/>
    <w:rsid w:val="00DE4E96"/>
    <w:rsid w:val="00DF4702"/>
    <w:rsid w:val="00E041AA"/>
    <w:rsid w:val="00E0608D"/>
    <w:rsid w:val="00EB6826"/>
    <w:rsid w:val="00EC359C"/>
    <w:rsid w:val="00ED78E4"/>
    <w:rsid w:val="00F21D69"/>
    <w:rsid w:val="00F7231D"/>
    <w:rsid w:val="00FA0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7DC"/>
    <w:pPr>
      <w:spacing w:after="160" w:line="259" w:lineRule="auto"/>
    </w:pPr>
    <w:rPr>
      <w:lang w:val="es-HN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D56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4</Pages>
  <Words>650</Words>
  <Characters>3580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cosas por revisar:</dc:title>
  <dc:subject/>
  <dc:creator>GABY</dc:creator>
  <cp:keywords/>
  <dc:description/>
  <cp:lastModifiedBy>Servidor</cp:lastModifiedBy>
  <cp:revision>2</cp:revision>
  <dcterms:created xsi:type="dcterms:W3CDTF">2018-08-01T21:53:00Z</dcterms:created>
  <dcterms:modified xsi:type="dcterms:W3CDTF">2018-08-01T21:53:00Z</dcterms:modified>
</cp:coreProperties>
</file>